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6965" w14:textId="63C4EF53" w:rsidR="008C1C75" w:rsidRPr="00447DCB" w:rsidRDefault="00000000">
      <w:pPr>
        <w:pStyle w:val="Title"/>
      </w:pPr>
      <w:sdt>
        <w:sdtPr>
          <w:alias w:val="Title"/>
          <w:tag w:val=""/>
          <w:id w:val="726351117"/>
          <w:placeholder>
            <w:docPart w:val="643841020BB1594AAFBBEE28FDCB41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245FD">
            <w:t xml:space="preserve">Graph Coloring </w:t>
          </w:r>
          <w:r w:rsidR="00517A1A">
            <w:t>Project</w:t>
          </w:r>
          <w:r w:rsidR="002245FD">
            <w:t xml:space="preserve"> Report</w:t>
          </w:r>
        </w:sdtContent>
      </w:sdt>
    </w:p>
    <w:p w14:paraId="5CB448E6" w14:textId="77777777" w:rsidR="00141DE7" w:rsidRDefault="00411214" w:rsidP="00141DE7">
      <w:pPr>
        <w:pStyle w:val="Title2"/>
      </w:pPr>
      <w:r w:rsidRPr="00447DCB">
        <w:t>Arush Mohan Gupta</w:t>
      </w:r>
    </w:p>
    <w:p w14:paraId="0F97FEA9" w14:textId="076D9560" w:rsidR="00141DE7" w:rsidRDefault="002245FD" w:rsidP="00141DE7">
      <w:pPr>
        <w:pStyle w:val="Title2"/>
      </w:pPr>
      <w:r>
        <w:t>CS 7350 – 701C</w:t>
      </w:r>
    </w:p>
    <w:p w14:paraId="00367B76" w14:textId="63CBB690" w:rsidR="008C1C75" w:rsidRDefault="00043143">
      <w:pPr>
        <w:pStyle w:val="SectionTitle"/>
      </w:pPr>
      <w:r>
        <w:rPr>
          <w:lang w:val="en-GB" w:bidi="en-GB"/>
        </w:rPr>
        <w:lastRenderedPageBreak/>
        <w:t>Computing Environment</w:t>
      </w:r>
    </w:p>
    <w:p w14:paraId="1EF1FDE8" w14:textId="0A7FE4BB" w:rsidR="008C1C75" w:rsidRDefault="00F71647" w:rsidP="00F33D28">
      <w:pPr>
        <w:ind w:firstLine="0"/>
      </w:pPr>
      <w:r>
        <w:t>For this project I’m working on a 2021 M1 Pro MacBook which has the following specifications:</w:t>
      </w:r>
    </w:p>
    <w:p w14:paraId="4AEA4E67" w14:textId="6CEE0ABE" w:rsidR="00F71647" w:rsidRDefault="00712C24" w:rsidP="00F33D28">
      <w:pPr>
        <w:ind w:firstLine="0"/>
      </w:pPr>
      <w:r>
        <w:rPr>
          <w:noProof/>
        </w:rPr>
        <mc:AlternateContent>
          <mc:Choice Requires="wpg">
            <w:drawing>
              <wp:anchor distT="0" distB="0" distL="114300" distR="114300" simplePos="0" relativeHeight="251658240" behindDoc="1" locked="0" layoutInCell="1" allowOverlap="1" wp14:anchorId="30D975C5" wp14:editId="031F05CD">
                <wp:simplePos x="0" y="0"/>
                <wp:positionH relativeFrom="column">
                  <wp:posOffset>1629410</wp:posOffset>
                </wp:positionH>
                <wp:positionV relativeFrom="paragraph">
                  <wp:posOffset>-1905</wp:posOffset>
                </wp:positionV>
                <wp:extent cx="2212340" cy="3665220"/>
                <wp:effectExtent l="0" t="0" r="0" b="5080"/>
                <wp:wrapTopAndBottom/>
                <wp:docPr id="4"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2340" cy="3665220"/>
                          <a:chOff x="0" y="0"/>
                          <a:chExt cx="3073400" cy="5091028"/>
                        </a:xfrm>
                      </wpg:grpSpPr>
                      <pic:pic xmlns:pic="http://schemas.openxmlformats.org/drawingml/2006/picture">
                        <pic:nvPicPr>
                          <pic:cNvPr id="3" name="Picture 3" descr="Graphical user interface&#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b="34171"/>
                          <a:stretch/>
                        </pic:blipFill>
                        <pic:spPr bwMode="auto">
                          <a:xfrm>
                            <a:off x="0" y="0"/>
                            <a:ext cx="3073400" cy="34944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descr="Graphical user interface&#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t="69923"/>
                          <a:stretch/>
                        </pic:blipFill>
                        <pic:spPr bwMode="auto">
                          <a:xfrm>
                            <a:off x="0" y="3494638"/>
                            <a:ext cx="3073400" cy="159639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649E4A6F" id="Group 4" o:spid="_x0000_s1026" style="position:absolute;margin-left:128.3pt;margin-top:-.15pt;width:174.2pt;height:288.6pt;z-index:-251658240" coordsize="30734,509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&#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Graphical user interface&#10;&#10;Description automatically generated" style="position:absolute;width:30734;height:34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">
                  <v:imagedata r:id="rId9" o:title="Graphical user interface&#10;&#10;Description automatically generated" cropbottom="22394f"/>
                </v:shape>
                <v:shape id="Picture 1" o:spid="_x0000_s1028" type="#_x0000_t75" alt="Graphical user interface&#10;&#10;Description automatically generated" style="position:absolute;top:34946;width:30734;height:159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">
                  <v:imagedata r:id="rId9" o:title="Graphical user interface&#10;&#10;Description automatically generated" croptop="45825f"/>
                </v:shape>
                <w10:wrap type="topAndBottom"/>
              </v:group>
            </w:pict>
          </mc:Fallback>
        </mc:AlternateContent>
      </w:r>
      <w:r w:rsidR="005C4209">
        <w:tab/>
      </w:r>
    </w:p>
    <w:p w14:paraId="2AF33D05" w14:textId="2934F2D6" w:rsidR="00BD2033" w:rsidRDefault="00BD2033" w:rsidP="00F33D28">
      <w:pPr>
        <w:ind w:firstLine="0"/>
      </w:pPr>
      <w:r>
        <w:t xml:space="preserve">In addition, for this project I’ve implemented my solution in Java and have used Visual Studio Code </w:t>
      </w:r>
      <w:r w:rsidR="00447DCB">
        <w:t xml:space="preserve">(version 1.77.3) </w:t>
      </w:r>
      <w:r>
        <w:t>as my IDE.</w:t>
      </w:r>
      <w:r w:rsidR="00447DCB">
        <w:t xml:space="preserve"> Furthermore, I used the Run mode rather than Debug to avoid creation of debug files impacting the execution time of the code. </w:t>
      </w:r>
    </w:p>
    <w:p w14:paraId="0D0BC111" w14:textId="0061E5C0" w:rsidR="00DF0A49" w:rsidRDefault="00DF0A49" w:rsidP="002245FD">
      <w:pPr>
        <w:ind w:firstLine="0"/>
      </w:pPr>
    </w:p>
    <w:bookmarkStart w:id="0" w:name="_Toc455389209"/>
    <w:p w14:paraId="44A66241" w14:textId="41843457" w:rsidR="008C1C75" w:rsidRDefault="00000000">
      <w:pPr>
        <w:pStyle w:val="SectionTitle"/>
      </w:pPr>
      <w:sdt>
        <w:sdtPr>
          <w:alias w:val="Title"/>
          <w:tag w:val=""/>
          <w:id w:val="-1756435886"/>
          <w:placeholder>
            <w:docPart w:val="05326DEC2E2C684388A4DABB20B961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17A1A">
            <w:t>Graph Coloring Project Report</w:t>
          </w:r>
        </w:sdtContent>
      </w:sdt>
      <w:bookmarkEnd w:id="0"/>
    </w:p>
    <w:sdt>
      <w:sdtPr>
        <w:id w:val="-1322272011"/>
        <w:placeholder>
          <w:docPart w:val="420C68C9F9CF6645BCB916DE071591A0"/>
        </w:placeholder>
        <w:temporary/>
        <w:showingPlcHdr/>
        <w15:appearance w15:val="hidden"/>
        <w:text/>
      </w:sdtPr>
      <w:sdtContent>
        <w:p w14:paraId="3E144190" w14:textId="77777777" w:rsidR="008C1C75" w:rsidRDefault="00CE59D0">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bookmarkStart w:id="1" w:name="_Toc455389210" w:displacedByCustomXml="next"/>
    <w:sdt>
      <w:sdtPr>
        <w:id w:val="1295489386"/>
        <w:placeholder>
          <w:docPart w:val="1F190CB4F7B8934FA51EB0908EC4C3A9"/>
        </w:placeholder>
        <w:temporary/>
        <w:showingPlcHdr/>
        <w15:appearance w15:val="hidden"/>
        <w:text/>
      </w:sdtPr>
      <w:sdtContent>
        <w:p w14:paraId="2A240502" w14:textId="77777777" w:rsidR="008C1C75" w:rsidRDefault="00CE59D0">
          <w:pPr>
            <w:pStyle w:val="Heading1"/>
          </w:pPr>
          <w:r>
            <w:rPr>
              <w:lang w:val="en-GB" w:bidi="en-GB"/>
            </w:rPr>
            <w:t>[Heading 1]</w:t>
          </w:r>
        </w:p>
      </w:sdtContent>
    </w:sdt>
    <w:bookmarkEnd w:id="1" w:displacedByCustomXml="prev"/>
    <w:p w14:paraId="42E0F372" w14:textId="77777777" w:rsidR="008C1C75" w:rsidRDefault="00000000">
      <w:sdt>
        <w:sdtPr>
          <w:id w:val="1404798514"/>
          <w:placeholder>
            <w:docPart w:val="E7C7A9844D0C2C43907CCB80628C97F0"/>
          </w:placeholder>
          <w:temporary/>
          <w:showingPlcHdr/>
          <w15:appearance w15:val="hidden"/>
          <w:text/>
        </w:sdtPr>
        <w:sdtContent>
          <w:r w:rsidR="00CE59D0">
            <w:rPr>
              <w:lang w:val="en-GB" w:bidi="en-GB"/>
            </w:rPr>
            <w:t>[The first two heading levels get their own paragraph, as shown here.  Headings 3, 4 and 5 are run-in headings used at the beginning of the paragraph.]</w:t>
          </w:r>
        </w:sdtContent>
      </w:sdt>
      <w:r w:rsidR="00CE59D0">
        <w:rPr>
          <w:lang w:val="en-GB" w:bidi="en-GB"/>
        </w:rPr>
        <w:t xml:space="preserve"> </w:t>
      </w:r>
    </w:p>
    <w:bookmarkStart w:id="2" w:name="_Toc455389211"/>
    <w:p w14:paraId="4AE82E76" w14:textId="77777777" w:rsidR="008C1C75" w:rsidRDefault="00000000">
      <w:pPr>
        <w:pStyle w:val="Heading2"/>
      </w:pPr>
      <w:sdt>
        <w:sdtPr>
          <w:id w:val="1203442487"/>
          <w:placeholder>
            <w:docPart w:val="922A7AF7C14473458B2A0D6DE2A9FBDF"/>
          </w:placeholder>
          <w:temporary/>
          <w:showingPlcHdr/>
          <w15:appearance w15:val="hidden"/>
          <w:text/>
        </w:sdtPr>
        <w:sdtContent>
          <w:r w:rsidR="00CE59D0">
            <w:rPr>
              <w:lang w:val="en-GB" w:bidi="en-GB"/>
            </w:rPr>
            <w:t>[Heading 2]</w:t>
          </w:r>
        </w:sdtContent>
      </w:sdt>
      <w:r w:rsidR="00CE59D0">
        <w:rPr>
          <w:rStyle w:val="FootnoteReference"/>
          <w:lang w:val="en-GB" w:bidi="en-GB"/>
        </w:rPr>
        <w:t>1</w:t>
      </w:r>
      <w:bookmarkEnd w:id="2"/>
    </w:p>
    <w:sdt>
      <w:sdtPr>
        <w:id w:val="1221403361"/>
        <w:placeholder>
          <w:docPart w:val="9CEB4CDC3912C94C8BF01984E063371C"/>
        </w:placeholder>
        <w:temporary/>
        <w:showingPlcHdr/>
        <w15:appearance w15:val="hidden"/>
      </w:sdtPr>
      <w:sdtContent>
        <w:p w14:paraId="484B3ABC" w14:textId="77777777" w:rsidR="008C1C75" w:rsidRDefault="00CE59D0">
          <w:pPr>
            <w:pStyle w:val="NoSpacing"/>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3" w:name="_Toc455389212"/>
    <w:p w14:paraId="09191E49" w14:textId="77777777" w:rsidR="008C1C75" w:rsidRDefault="00000000">
      <w:pPr>
        <w:rPr>
          <w:b/>
          <w:bCs/>
        </w:rPr>
      </w:pPr>
      <w:sdt>
        <w:sdtPr>
          <w:rPr>
            <w:rStyle w:val="Heading3Char"/>
          </w:rPr>
          <w:id w:val="1751771428"/>
          <w:placeholder>
            <w:docPart w:val="CCEF6C2CA223BA47AFF8CE3A01C44DE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3"/>
        </w:sdtContent>
      </w:sdt>
      <w:r w:rsidR="00CE59D0">
        <w:rPr>
          <w:rStyle w:val="Heading3Char"/>
          <w:lang w:val="en-GB" w:bidi="en-GB"/>
        </w:rPr>
        <w:t xml:space="preserve">. </w:t>
      </w:r>
      <w:sdt>
        <w:sdtPr>
          <w:id w:val="2054876750"/>
          <w:placeholder>
            <w:docPart w:val="F1A16A3AA51A7D489BDA1C1676C0CFB4"/>
          </w:placeholder>
          <w:temporary/>
          <w:showingPlcHdr/>
          <w15:appearance w15:val="hidden"/>
          <w:text/>
        </w:sdtPr>
        <w:sdtContent>
          <w:r w:rsidR="00CE59D0">
            <w:rPr>
              <w:lang w:val="en-GB" w:bidi="en-GB"/>
            </w:rPr>
            <w:t>[Include a full stop at the end of a run-in heading.  Note that you can include consecutive paragraphs with their own headings, where appropriate.]</w:t>
          </w:r>
        </w:sdtContent>
      </w:sdt>
    </w:p>
    <w:p w14:paraId="23AB7DC9" w14:textId="77777777" w:rsidR="008C1C75" w:rsidRDefault="00000000">
      <w:pPr>
        <w:rPr>
          <w:b/>
          <w:bCs/>
        </w:rPr>
      </w:pPr>
      <w:sdt>
        <w:sdtPr>
          <w:rPr>
            <w:rStyle w:val="Heading4Char"/>
          </w:rPr>
          <w:id w:val="-685361587"/>
          <w:placeholder>
            <w:docPart w:val="6425FDC49718F645A3001BE3FB56A038"/>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7384C94331DF884BABC8759746E8158D"/>
          </w:placeholder>
          <w:temporary/>
          <w:showingPlcHdr/>
          <w15:appearance w15:val="hidden"/>
          <w:text/>
        </w:sdt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AD529792FEEBA24287AD07C9016F2FE4"/>
          </w:placeholder>
          <w:temporary/>
          <w:showingPlcHdr/>
          <w15:appearance w15:val="hidden"/>
          <w:text/>
        </w:sdtPr>
        <w:sdtContent>
          <w:r w:rsidR="00CE59D0">
            <w:rPr>
              <w:noProof/>
              <w:lang w:val="en-GB" w:bidi="en-GB"/>
            </w:rPr>
            <w:t>(Surname, Year)</w:t>
          </w:r>
        </w:sdtContent>
      </w:sdt>
    </w:p>
    <w:p w14:paraId="05054265" w14:textId="77777777" w:rsidR="008C1C75" w:rsidRDefault="00000000">
      <w:sdt>
        <w:sdtPr>
          <w:rPr>
            <w:rStyle w:val="Heading5Char"/>
          </w:rPr>
          <w:id w:val="-53853956"/>
          <w:placeholder>
            <w:docPart w:val="F7572003CED58C4CB566D8D38FCC7FB7"/>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44C2AA6160AD324586657D160158969D"/>
          </w:placeholder>
          <w:temporary/>
          <w:showingPlcHdr/>
          <w15:appearance w15:val="hidden"/>
          <w:text/>
        </w:sdt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0C530C3B5FC6FF4E87984CEB4C4957AD"/>
          </w:placeholder>
          <w:temporary/>
          <w:showingPlcHdr/>
          <w15:appearance w15:val="hidden"/>
          <w:text/>
        </w:sdtPr>
        <w:sdtContent>
          <w:r w:rsidR="00CE59D0">
            <w:rPr>
              <w:noProof/>
              <w:lang w:val="en-GB" w:bidi="en-GB"/>
            </w:rPr>
            <w:t>(Surname, Year)</w:t>
          </w:r>
        </w:sdtContent>
      </w:sdt>
    </w:p>
    <w:bookmarkStart w:id="4" w:name="_Toc455389213" w:displacedByCustomXml="next"/>
    <w:sdt>
      <w:sdtPr>
        <w:rPr>
          <w:rFonts w:asciiTheme="minorHAnsi" w:eastAsiaTheme="minorEastAsia" w:hAnsiTheme="minorHAnsi" w:cstheme="minorBidi"/>
        </w:rPr>
        <w:id w:val="-573587230"/>
        <w:bibliography/>
      </w:sdtPr>
      <w:sdtContent>
        <w:p w14:paraId="35D0BCE9" w14:textId="77777777" w:rsidR="008C1C75" w:rsidRDefault="00CE59D0">
          <w:pPr>
            <w:pStyle w:val="SectionTitle"/>
          </w:pPr>
          <w:r>
            <w:rPr>
              <w:lang w:val="en-GB" w:bidi="en-GB"/>
            </w:rPr>
            <w:t>References</w:t>
          </w:r>
          <w:bookmarkEnd w:id="4"/>
        </w:p>
        <w:sdt>
          <w:sdtPr>
            <w:id w:val="-686988142"/>
            <w:placeholder>
              <w:docPart w:val="D838E0BB63036546B9D5BF975A6EBF1D"/>
            </w:placeholder>
            <w:temporary/>
            <w:showingPlcHdr/>
            <w15:appearance w15:val="hidden"/>
          </w:sdtPr>
          <w:sdtContent>
            <w:p w14:paraId="23EC1488"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32DC6FBC"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4DB76054" w14:textId="77777777" w:rsidR="008C1C75" w:rsidRDefault="00CE59D0">
      <w:pPr>
        <w:pStyle w:val="SectionTitle"/>
      </w:pPr>
      <w:bookmarkStart w:id="5" w:name="_Toc455389214"/>
      <w:r>
        <w:rPr>
          <w:lang w:val="en-GB" w:bidi="en-GB"/>
        </w:rPr>
        <w:lastRenderedPageBreak/>
        <w:t>Footnotes</w:t>
      </w:r>
      <w:bookmarkEnd w:id="5"/>
    </w:p>
    <w:p w14:paraId="0EF758FA" w14:textId="77777777" w:rsidR="008C1C75" w:rsidRDefault="00CE59D0">
      <w:r>
        <w:rPr>
          <w:rStyle w:val="FootnoteReference"/>
          <w:lang w:val="en-GB" w:bidi="en-GB"/>
        </w:rPr>
        <w:t>1</w:t>
      </w:r>
      <w:sdt>
        <w:sdtPr>
          <w:id w:val="1069077422"/>
          <w:placeholder>
            <w:docPart w:val="6F5F64A2C2831D4F9C92F6999441E9D8"/>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421D15DC" w14:textId="77777777" w:rsidR="008C1C75" w:rsidRDefault="00CE59D0">
      <w:pPr>
        <w:pStyle w:val="SectionTitle"/>
      </w:pPr>
      <w:bookmarkStart w:id="6" w:name="_Toc455389215"/>
      <w:r>
        <w:rPr>
          <w:lang w:val="en-GB" w:bidi="en-GB"/>
        </w:rPr>
        <w:lastRenderedPageBreak/>
        <w:t>Tables</w:t>
      </w:r>
      <w:bookmarkEnd w:id="6"/>
    </w:p>
    <w:p w14:paraId="70DC64BF" w14:textId="77777777" w:rsidR="008C1C75" w:rsidRDefault="00CE59D0">
      <w:pPr>
        <w:pStyle w:val="NoSpacing"/>
      </w:pPr>
      <w:r>
        <w:rPr>
          <w:lang w:val="en-GB" w:bidi="en-GB"/>
        </w:rPr>
        <w:t>Table 1</w:t>
      </w:r>
    </w:p>
    <w:sdt>
      <w:sdtPr>
        <w:rPr>
          <w:rStyle w:val="Emphasis"/>
        </w:rPr>
        <w:id w:val="1042324137"/>
        <w:placeholder>
          <w:docPart w:val="85BEB6EA2D664448B06F88E6FCC7711E"/>
        </w:placeholder>
        <w:temporary/>
        <w:showingPlcHdr/>
        <w15:appearance w15:val="hidden"/>
        <w:text/>
      </w:sdtPr>
      <w:sdtEndPr>
        <w:rPr>
          <w:rStyle w:val="DefaultParagraphFont"/>
          <w:i w:val="0"/>
          <w:iCs w:val="0"/>
        </w:rPr>
      </w:sdtEndPr>
      <w:sdtContent>
        <w:p w14:paraId="5211ECB2"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33E2B6B0"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14B24581" w14:textId="77777777" w:rsidR="008C1C75" w:rsidRDefault="00CE59D0">
            <w:pPr>
              <w:pStyle w:val="NoSpacing"/>
            </w:pPr>
            <w:r>
              <w:rPr>
                <w:lang w:val="en-GB" w:bidi="en-GB"/>
              </w:rPr>
              <w:t>Column Head</w:t>
            </w:r>
          </w:p>
        </w:tc>
        <w:tc>
          <w:tcPr>
            <w:tcW w:w="1000" w:type="pct"/>
          </w:tcPr>
          <w:p w14:paraId="16211B5D" w14:textId="77777777" w:rsidR="008C1C75" w:rsidRDefault="00CE59D0">
            <w:pPr>
              <w:pStyle w:val="NoSpacing"/>
            </w:pPr>
            <w:r>
              <w:rPr>
                <w:lang w:val="en-GB" w:bidi="en-GB"/>
              </w:rPr>
              <w:t>Column Head</w:t>
            </w:r>
          </w:p>
        </w:tc>
        <w:tc>
          <w:tcPr>
            <w:tcW w:w="1000" w:type="pct"/>
          </w:tcPr>
          <w:p w14:paraId="0F238CCA" w14:textId="77777777" w:rsidR="008C1C75" w:rsidRDefault="00CE59D0">
            <w:pPr>
              <w:pStyle w:val="NoSpacing"/>
            </w:pPr>
            <w:r>
              <w:rPr>
                <w:lang w:val="en-GB" w:bidi="en-GB"/>
              </w:rPr>
              <w:t>Column Head</w:t>
            </w:r>
          </w:p>
        </w:tc>
        <w:tc>
          <w:tcPr>
            <w:tcW w:w="1000" w:type="pct"/>
          </w:tcPr>
          <w:p w14:paraId="61DCD83B" w14:textId="77777777" w:rsidR="008C1C75" w:rsidRDefault="00CE59D0">
            <w:pPr>
              <w:pStyle w:val="NoSpacing"/>
            </w:pPr>
            <w:r>
              <w:rPr>
                <w:lang w:val="en-GB" w:bidi="en-GB"/>
              </w:rPr>
              <w:t>Column Head</w:t>
            </w:r>
          </w:p>
        </w:tc>
        <w:tc>
          <w:tcPr>
            <w:tcW w:w="999" w:type="pct"/>
          </w:tcPr>
          <w:p w14:paraId="706027C5" w14:textId="77777777" w:rsidR="008C1C75" w:rsidRDefault="00CE59D0">
            <w:pPr>
              <w:pStyle w:val="NoSpacing"/>
            </w:pPr>
            <w:r>
              <w:rPr>
                <w:lang w:val="en-GB" w:bidi="en-GB"/>
              </w:rPr>
              <w:t>Column Head</w:t>
            </w:r>
          </w:p>
        </w:tc>
      </w:tr>
      <w:tr w:rsidR="008C1C75" w14:paraId="4B232D80" w14:textId="77777777" w:rsidTr="008C1C75">
        <w:tc>
          <w:tcPr>
            <w:tcW w:w="1001" w:type="pct"/>
          </w:tcPr>
          <w:p w14:paraId="1B875D2D" w14:textId="77777777" w:rsidR="008C1C75" w:rsidRDefault="00CE59D0">
            <w:pPr>
              <w:pStyle w:val="NoSpacing"/>
            </w:pPr>
            <w:r>
              <w:rPr>
                <w:lang w:val="en-GB" w:bidi="en-GB"/>
              </w:rPr>
              <w:t>Row Head</w:t>
            </w:r>
          </w:p>
        </w:tc>
        <w:tc>
          <w:tcPr>
            <w:tcW w:w="1000" w:type="pct"/>
          </w:tcPr>
          <w:p w14:paraId="330E35A8" w14:textId="77777777" w:rsidR="008C1C75" w:rsidRDefault="00CE59D0">
            <w:pPr>
              <w:pStyle w:val="NoSpacing"/>
            </w:pPr>
            <w:r>
              <w:rPr>
                <w:lang w:val="en-GB" w:bidi="en-GB"/>
              </w:rPr>
              <w:t>123</w:t>
            </w:r>
          </w:p>
        </w:tc>
        <w:tc>
          <w:tcPr>
            <w:tcW w:w="1000" w:type="pct"/>
          </w:tcPr>
          <w:p w14:paraId="432D2B3F" w14:textId="77777777" w:rsidR="008C1C75" w:rsidRDefault="00CE59D0">
            <w:pPr>
              <w:pStyle w:val="NoSpacing"/>
            </w:pPr>
            <w:r>
              <w:rPr>
                <w:lang w:val="en-GB" w:bidi="en-GB"/>
              </w:rPr>
              <w:t>123</w:t>
            </w:r>
          </w:p>
        </w:tc>
        <w:tc>
          <w:tcPr>
            <w:tcW w:w="1000" w:type="pct"/>
          </w:tcPr>
          <w:p w14:paraId="36E0F916" w14:textId="77777777" w:rsidR="008C1C75" w:rsidRDefault="00CE59D0">
            <w:pPr>
              <w:pStyle w:val="NoSpacing"/>
            </w:pPr>
            <w:r>
              <w:rPr>
                <w:lang w:val="en-GB" w:bidi="en-GB"/>
              </w:rPr>
              <w:t>123</w:t>
            </w:r>
          </w:p>
        </w:tc>
        <w:tc>
          <w:tcPr>
            <w:tcW w:w="999" w:type="pct"/>
          </w:tcPr>
          <w:p w14:paraId="6FC09BBA" w14:textId="77777777" w:rsidR="008C1C75" w:rsidRDefault="00CE59D0">
            <w:pPr>
              <w:pStyle w:val="NoSpacing"/>
            </w:pPr>
            <w:r>
              <w:rPr>
                <w:lang w:val="en-GB" w:bidi="en-GB"/>
              </w:rPr>
              <w:t>123</w:t>
            </w:r>
          </w:p>
        </w:tc>
      </w:tr>
      <w:tr w:rsidR="008C1C75" w14:paraId="118D3CC6" w14:textId="77777777" w:rsidTr="008C1C75">
        <w:tc>
          <w:tcPr>
            <w:tcW w:w="1001" w:type="pct"/>
          </w:tcPr>
          <w:p w14:paraId="1F9555F4" w14:textId="77777777" w:rsidR="008C1C75" w:rsidRDefault="00CE59D0">
            <w:pPr>
              <w:pStyle w:val="NoSpacing"/>
            </w:pPr>
            <w:r>
              <w:rPr>
                <w:lang w:val="en-GB" w:bidi="en-GB"/>
              </w:rPr>
              <w:t>Row Head</w:t>
            </w:r>
          </w:p>
        </w:tc>
        <w:tc>
          <w:tcPr>
            <w:tcW w:w="1000" w:type="pct"/>
          </w:tcPr>
          <w:p w14:paraId="3F0F2BEF" w14:textId="77777777" w:rsidR="008C1C75" w:rsidRDefault="00CE59D0">
            <w:pPr>
              <w:pStyle w:val="NoSpacing"/>
            </w:pPr>
            <w:r>
              <w:rPr>
                <w:lang w:val="en-GB" w:bidi="en-GB"/>
              </w:rPr>
              <w:t>456</w:t>
            </w:r>
          </w:p>
        </w:tc>
        <w:tc>
          <w:tcPr>
            <w:tcW w:w="1000" w:type="pct"/>
          </w:tcPr>
          <w:p w14:paraId="441555CD" w14:textId="77777777" w:rsidR="008C1C75" w:rsidRDefault="00CE59D0">
            <w:pPr>
              <w:pStyle w:val="NoSpacing"/>
            </w:pPr>
            <w:r>
              <w:rPr>
                <w:lang w:val="en-GB" w:bidi="en-GB"/>
              </w:rPr>
              <w:t>456</w:t>
            </w:r>
          </w:p>
        </w:tc>
        <w:tc>
          <w:tcPr>
            <w:tcW w:w="1000" w:type="pct"/>
          </w:tcPr>
          <w:p w14:paraId="01897B7C" w14:textId="77777777" w:rsidR="008C1C75" w:rsidRDefault="00CE59D0">
            <w:pPr>
              <w:pStyle w:val="NoSpacing"/>
            </w:pPr>
            <w:r>
              <w:rPr>
                <w:lang w:val="en-GB" w:bidi="en-GB"/>
              </w:rPr>
              <w:t>456</w:t>
            </w:r>
          </w:p>
        </w:tc>
        <w:tc>
          <w:tcPr>
            <w:tcW w:w="999" w:type="pct"/>
          </w:tcPr>
          <w:p w14:paraId="1252E7A4" w14:textId="77777777" w:rsidR="008C1C75" w:rsidRDefault="00CE59D0">
            <w:pPr>
              <w:pStyle w:val="NoSpacing"/>
            </w:pPr>
            <w:r>
              <w:rPr>
                <w:lang w:val="en-GB" w:bidi="en-GB"/>
              </w:rPr>
              <w:t>456</w:t>
            </w:r>
          </w:p>
        </w:tc>
      </w:tr>
      <w:tr w:rsidR="008C1C75" w14:paraId="301CE7F1" w14:textId="77777777" w:rsidTr="008C1C75">
        <w:tc>
          <w:tcPr>
            <w:tcW w:w="1001" w:type="pct"/>
          </w:tcPr>
          <w:p w14:paraId="72612DC3" w14:textId="77777777" w:rsidR="008C1C75" w:rsidRDefault="00CE59D0">
            <w:pPr>
              <w:pStyle w:val="NoSpacing"/>
            </w:pPr>
            <w:r>
              <w:rPr>
                <w:lang w:val="en-GB" w:bidi="en-GB"/>
              </w:rPr>
              <w:t>Row Head</w:t>
            </w:r>
          </w:p>
        </w:tc>
        <w:tc>
          <w:tcPr>
            <w:tcW w:w="1000" w:type="pct"/>
          </w:tcPr>
          <w:p w14:paraId="15259262" w14:textId="77777777" w:rsidR="008C1C75" w:rsidRDefault="00CE59D0">
            <w:pPr>
              <w:pStyle w:val="NoSpacing"/>
            </w:pPr>
            <w:r>
              <w:rPr>
                <w:lang w:val="en-GB" w:bidi="en-GB"/>
              </w:rPr>
              <w:t>789</w:t>
            </w:r>
          </w:p>
        </w:tc>
        <w:tc>
          <w:tcPr>
            <w:tcW w:w="1000" w:type="pct"/>
          </w:tcPr>
          <w:p w14:paraId="5D6D711F" w14:textId="77777777" w:rsidR="008C1C75" w:rsidRDefault="00CE59D0">
            <w:pPr>
              <w:pStyle w:val="NoSpacing"/>
            </w:pPr>
            <w:r>
              <w:rPr>
                <w:lang w:val="en-GB" w:bidi="en-GB"/>
              </w:rPr>
              <w:t>789</w:t>
            </w:r>
          </w:p>
        </w:tc>
        <w:tc>
          <w:tcPr>
            <w:tcW w:w="1000" w:type="pct"/>
          </w:tcPr>
          <w:p w14:paraId="4A99A2F4" w14:textId="77777777" w:rsidR="008C1C75" w:rsidRDefault="00CE59D0">
            <w:pPr>
              <w:pStyle w:val="NoSpacing"/>
            </w:pPr>
            <w:r>
              <w:rPr>
                <w:lang w:val="en-GB" w:bidi="en-GB"/>
              </w:rPr>
              <w:t>789</w:t>
            </w:r>
          </w:p>
        </w:tc>
        <w:tc>
          <w:tcPr>
            <w:tcW w:w="999" w:type="pct"/>
          </w:tcPr>
          <w:p w14:paraId="030D4BAD" w14:textId="77777777" w:rsidR="008C1C75" w:rsidRDefault="00CE59D0">
            <w:pPr>
              <w:pStyle w:val="NoSpacing"/>
            </w:pPr>
            <w:r>
              <w:rPr>
                <w:lang w:val="en-GB" w:bidi="en-GB"/>
              </w:rPr>
              <w:t>789</w:t>
            </w:r>
          </w:p>
        </w:tc>
      </w:tr>
      <w:tr w:rsidR="008C1C75" w14:paraId="3B6BDF65" w14:textId="77777777" w:rsidTr="008C1C75">
        <w:tc>
          <w:tcPr>
            <w:tcW w:w="1001" w:type="pct"/>
          </w:tcPr>
          <w:p w14:paraId="5FFAD5F4" w14:textId="77777777" w:rsidR="008C1C75" w:rsidRDefault="00CE59D0">
            <w:pPr>
              <w:pStyle w:val="NoSpacing"/>
            </w:pPr>
            <w:r>
              <w:rPr>
                <w:lang w:val="en-GB" w:bidi="en-GB"/>
              </w:rPr>
              <w:t>Row Head</w:t>
            </w:r>
          </w:p>
        </w:tc>
        <w:tc>
          <w:tcPr>
            <w:tcW w:w="1000" w:type="pct"/>
          </w:tcPr>
          <w:p w14:paraId="34EED479" w14:textId="77777777" w:rsidR="008C1C75" w:rsidRDefault="00CE59D0">
            <w:pPr>
              <w:pStyle w:val="NoSpacing"/>
            </w:pPr>
            <w:r>
              <w:rPr>
                <w:lang w:val="en-GB" w:bidi="en-GB"/>
              </w:rPr>
              <w:t>123</w:t>
            </w:r>
          </w:p>
        </w:tc>
        <w:tc>
          <w:tcPr>
            <w:tcW w:w="1000" w:type="pct"/>
          </w:tcPr>
          <w:p w14:paraId="4959EFD6" w14:textId="77777777" w:rsidR="008C1C75" w:rsidRDefault="00CE59D0">
            <w:pPr>
              <w:pStyle w:val="NoSpacing"/>
            </w:pPr>
            <w:r>
              <w:rPr>
                <w:lang w:val="en-GB" w:bidi="en-GB"/>
              </w:rPr>
              <w:t>123</w:t>
            </w:r>
          </w:p>
        </w:tc>
        <w:tc>
          <w:tcPr>
            <w:tcW w:w="1000" w:type="pct"/>
          </w:tcPr>
          <w:p w14:paraId="1A52C255" w14:textId="77777777" w:rsidR="008C1C75" w:rsidRDefault="00CE59D0">
            <w:pPr>
              <w:pStyle w:val="NoSpacing"/>
            </w:pPr>
            <w:r>
              <w:rPr>
                <w:lang w:val="en-GB" w:bidi="en-GB"/>
              </w:rPr>
              <w:t>123</w:t>
            </w:r>
          </w:p>
        </w:tc>
        <w:tc>
          <w:tcPr>
            <w:tcW w:w="999" w:type="pct"/>
          </w:tcPr>
          <w:p w14:paraId="73F5E555" w14:textId="77777777" w:rsidR="008C1C75" w:rsidRDefault="00CE59D0">
            <w:pPr>
              <w:pStyle w:val="NoSpacing"/>
            </w:pPr>
            <w:r>
              <w:rPr>
                <w:lang w:val="en-GB" w:bidi="en-GB"/>
              </w:rPr>
              <w:t>123</w:t>
            </w:r>
          </w:p>
        </w:tc>
      </w:tr>
      <w:tr w:rsidR="008C1C75" w14:paraId="243A7CEE" w14:textId="77777777" w:rsidTr="008C1C75">
        <w:tc>
          <w:tcPr>
            <w:tcW w:w="1001" w:type="pct"/>
          </w:tcPr>
          <w:p w14:paraId="346606B9" w14:textId="77777777" w:rsidR="008C1C75" w:rsidRDefault="00CE59D0">
            <w:pPr>
              <w:pStyle w:val="NoSpacing"/>
            </w:pPr>
            <w:r>
              <w:rPr>
                <w:lang w:val="en-GB" w:bidi="en-GB"/>
              </w:rPr>
              <w:t>Row Head</w:t>
            </w:r>
          </w:p>
        </w:tc>
        <w:tc>
          <w:tcPr>
            <w:tcW w:w="1000" w:type="pct"/>
          </w:tcPr>
          <w:p w14:paraId="491CC9AA" w14:textId="77777777" w:rsidR="008C1C75" w:rsidRDefault="00CE59D0">
            <w:pPr>
              <w:pStyle w:val="NoSpacing"/>
            </w:pPr>
            <w:r>
              <w:rPr>
                <w:lang w:val="en-GB" w:bidi="en-GB"/>
              </w:rPr>
              <w:t>456</w:t>
            </w:r>
          </w:p>
        </w:tc>
        <w:tc>
          <w:tcPr>
            <w:tcW w:w="1000" w:type="pct"/>
          </w:tcPr>
          <w:p w14:paraId="70714C28" w14:textId="77777777" w:rsidR="008C1C75" w:rsidRDefault="00CE59D0">
            <w:pPr>
              <w:pStyle w:val="NoSpacing"/>
            </w:pPr>
            <w:r>
              <w:rPr>
                <w:lang w:val="en-GB" w:bidi="en-GB"/>
              </w:rPr>
              <w:t>456</w:t>
            </w:r>
          </w:p>
        </w:tc>
        <w:tc>
          <w:tcPr>
            <w:tcW w:w="1000" w:type="pct"/>
          </w:tcPr>
          <w:p w14:paraId="45838CB9" w14:textId="77777777" w:rsidR="008C1C75" w:rsidRDefault="00CE59D0">
            <w:pPr>
              <w:pStyle w:val="NoSpacing"/>
            </w:pPr>
            <w:r>
              <w:rPr>
                <w:lang w:val="en-GB" w:bidi="en-GB"/>
              </w:rPr>
              <w:t>456</w:t>
            </w:r>
          </w:p>
        </w:tc>
        <w:tc>
          <w:tcPr>
            <w:tcW w:w="999" w:type="pct"/>
          </w:tcPr>
          <w:p w14:paraId="62BA6827" w14:textId="77777777" w:rsidR="008C1C75" w:rsidRDefault="00CE59D0">
            <w:pPr>
              <w:pStyle w:val="NoSpacing"/>
            </w:pPr>
            <w:r>
              <w:rPr>
                <w:lang w:val="en-GB" w:bidi="en-GB"/>
              </w:rPr>
              <w:t>456</w:t>
            </w:r>
          </w:p>
        </w:tc>
      </w:tr>
      <w:tr w:rsidR="008C1C75" w14:paraId="73DDD876" w14:textId="77777777" w:rsidTr="008C1C75">
        <w:tc>
          <w:tcPr>
            <w:tcW w:w="1001" w:type="pct"/>
          </w:tcPr>
          <w:p w14:paraId="72D78B5A" w14:textId="77777777" w:rsidR="008C1C75" w:rsidRDefault="00CE59D0">
            <w:pPr>
              <w:pStyle w:val="NoSpacing"/>
            </w:pPr>
            <w:r>
              <w:rPr>
                <w:lang w:val="en-GB" w:bidi="en-GB"/>
              </w:rPr>
              <w:t>Row Head</w:t>
            </w:r>
          </w:p>
        </w:tc>
        <w:tc>
          <w:tcPr>
            <w:tcW w:w="1000" w:type="pct"/>
          </w:tcPr>
          <w:p w14:paraId="5209F42E" w14:textId="77777777" w:rsidR="008C1C75" w:rsidRDefault="00CE59D0">
            <w:pPr>
              <w:pStyle w:val="NoSpacing"/>
            </w:pPr>
            <w:r>
              <w:rPr>
                <w:lang w:val="en-GB" w:bidi="en-GB"/>
              </w:rPr>
              <w:t>789</w:t>
            </w:r>
          </w:p>
        </w:tc>
        <w:tc>
          <w:tcPr>
            <w:tcW w:w="1000" w:type="pct"/>
          </w:tcPr>
          <w:p w14:paraId="62E9658C" w14:textId="77777777" w:rsidR="008C1C75" w:rsidRDefault="00CE59D0">
            <w:pPr>
              <w:pStyle w:val="NoSpacing"/>
            </w:pPr>
            <w:r>
              <w:rPr>
                <w:lang w:val="en-GB" w:bidi="en-GB"/>
              </w:rPr>
              <w:t>789</w:t>
            </w:r>
          </w:p>
        </w:tc>
        <w:tc>
          <w:tcPr>
            <w:tcW w:w="1000" w:type="pct"/>
          </w:tcPr>
          <w:p w14:paraId="2EE987B9" w14:textId="77777777" w:rsidR="008C1C75" w:rsidRDefault="00CE59D0">
            <w:pPr>
              <w:pStyle w:val="NoSpacing"/>
            </w:pPr>
            <w:r>
              <w:rPr>
                <w:lang w:val="en-GB" w:bidi="en-GB"/>
              </w:rPr>
              <w:t>789</w:t>
            </w:r>
          </w:p>
        </w:tc>
        <w:tc>
          <w:tcPr>
            <w:tcW w:w="999" w:type="pct"/>
          </w:tcPr>
          <w:p w14:paraId="50089235" w14:textId="77777777" w:rsidR="008C1C75" w:rsidRDefault="00CE59D0">
            <w:pPr>
              <w:pStyle w:val="NoSpacing"/>
            </w:pPr>
            <w:r>
              <w:rPr>
                <w:lang w:val="en-GB" w:bidi="en-GB"/>
              </w:rPr>
              <w:t>789</w:t>
            </w:r>
          </w:p>
        </w:tc>
      </w:tr>
    </w:tbl>
    <w:p w14:paraId="20C62593"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33707E65630E8048ABAAD8EE7E57422C"/>
          </w:placeholder>
          <w:temporary/>
          <w:showingPlcHdr/>
          <w15:appearance w15:val="hidden"/>
        </w:sdt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6C9C31DF" w14:textId="77777777" w:rsidR="008C1C75" w:rsidRDefault="00CE59D0">
      <w:pPr>
        <w:pStyle w:val="SectionTitle"/>
      </w:pPr>
      <w:bookmarkStart w:id="7" w:name="_Toc455389216"/>
      <w:r>
        <w:rPr>
          <w:lang w:val="en-GB" w:bidi="en-GB"/>
        </w:rPr>
        <w:lastRenderedPageBreak/>
        <w:t>Figures</w:t>
      </w:r>
      <w:bookmarkEnd w:id="7"/>
    </w:p>
    <w:p w14:paraId="3F321E10" w14:textId="77777777" w:rsidR="008C1C75" w:rsidRDefault="00CE59D0">
      <w:pPr>
        <w:pStyle w:val="NoSpacing"/>
      </w:pPr>
      <w:r>
        <w:rPr>
          <w:noProof/>
          <w:lang w:eastAsia="en-US"/>
        </w:rPr>
        <w:drawing>
          <wp:inline distT="0" distB="0" distL="0" distR="0" wp14:anchorId="14EBC9B2" wp14:editId="34A564B1">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10">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00B834F1"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AA6A40E16DDBE409DB25CA63DA1F4B1"/>
          </w:placeholder>
          <w:temporary/>
          <w:showingPlcHdr/>
          <w15:appearance w15:val="hidden"/>
          <w:text/>
        </w:sdt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35D3AEF5"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2245FD">
      <w:headerReference w:type="even" r:id="rId11"/>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76F8" w14:textId="77777777" w:rsidR="0030134D" w:rsidRDefault="0030134D">
      <w:pPr>
        <w:spacing w:line="240" w:lineRule="auto"/>
      </w:pPr>
      <w:r>
        <w:separator/>
      </w:r>
    </w:p>
  </w:endnote>
  <w:endnote w:type="continuationSeparator" w:id="0">
    <w:p w14:paraId="0452287F" w14:textId="77777777" w:rsidR="0030134D" w:rsidRDefault="00301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8E64" w14:textId="77777777" w:rsidR="0030134D" w:rsidRDefault="0030134D">
      <w:pPr>
        <w:spacing w:line="240" w:lineRule="auto"/>
      </w:pPr>
      <w:r>
        <w:separator/>
      </w:r>
    </w:p>
  </w:footnote>
  <w:footnote w:type="continuationSeparator" w:id="0">
    <w:p w14:paraId="7A1F4F96" w14:textId="77777777" w:rsidR="0030134D" w:rsidRDefault="003013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558531"/>
      <w:docPartObj>
        <w:docPartGallery w:val="Page Numbers (Top of Page)"/>
        <w:docPartUnique/>
      </w:docPartObj>
    </w:sdtPr>
    <w:sdtContent>
      <w:p w14:paraId="5A556CEA" w14:textId="4C2A72E2" w:rsidR="00912935" w:rsidRDefault="00912935" w:rsidP="002245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141DE7">
          <w:rPr>
            <w:rStyle w:val="PageNumber"/>
          </w:rPr>
          <w:fldChar w:fldCharType="separate"/>
        </w:r>
        <w:r w:rsidR="00141DE7">
          <w:rPr>
            <w:rStyle w:val="PageNumber"/>
            <w:noProof/>
          </w:rPr>
          <w:t>2</w:t>
        </w:r>
        <w:r>
          <w:rPr>
            <w:rStyle w:val="PageNumber"/>
          </w:rPr>
          <w:fldChar w:fldCharType="end"/>
        </w:r>
      </w:p>
    </w:sdtContent>
  </w:sdt>
  <w:sdt>
    <w:sdtPr>
      <w:rPr>
        <w:rStyle w:val="PageNumber"/>
      </w:rPr>
      <w:id w:val="2009243206"/>
      <w:docPartObj>
        <w:docPartGallery w:val="Page Numbers (Top of Page)"/>
        <w:docPartUnique/>
      </w:docPartObj>
    </w:sdtPr>
    <w:sdtContent>
      <w:p w14:paraId="6A99D1BF" w14:textId="1C7A8498" w:rsidR="00912935" w:rsidRDefault="00912935" w:rsidP="002245FD">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141DE7">
          <w:rPr>
            <w:rStyle w:val="PageNumber"/>
          </w:rPr>
          <w:fldChar w:fldCharType="separate"/>
        </w:r>
        <w:r w:rsidR="00141DE7">
          <w:rPr>
            <w:rStyle w:val="PageNumber"/>
            <w:noProof/>
          </w:rPr>
          <w:t>2</w:t>
        </w:r>
        <w:r>
          <w:rPr>
            <w:rStyle w:val="PageNumber"/>
          </w:rPr>
          <w:fldChar w:fldCharType="end"/>
        </w:r>
      </w:p>
    </w:sdtContent>
  </w:sdt>
  <w:p w14:paraId="49BB235D" w14:textId="77777777" w:rsidR="00912935" w:rsidRDefault="00912935" w:rsidP="009129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4739778"/>
      <w:docPartObj>
        <w:docPartGallery w:val="Page Numbers (Top of Page)"/>
        <w:docPartUnique/>
      </w:docPartObj>
    </w:sdtPr>
    <w:sdtContent>
      <w:p w14:paraId="31171366" w14:textId="0954B66D" w:rsidR="002245FD" w:rsidRDefault="002245FD" w:rsidP="00A93E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A6DC91" w14:textId="3BD3FD5D" w:rsidR="008C1C75" w:rsidRDefault="008C1C75" w:rsidP="0091293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2C40" w14:textId="44C25797" w:rsidR="008C1C75" w:rsidRDefault="00CE59D0" w:rsidP="00912935">
    <w:pPr>
      <w:pStyle w:val="Header"/>
      <w:ind w:right="360"/>
      <w:rPr>
        <w:rStyle w:val="Strong"/>
      </w:rPr>
    </w:pPr>
    <w:r>
      <w:rPr>
        <w:rStyle w:val="Strong"/>
        <w:lang w:val="en-GB" w:bidi="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634945807">
    <w:abstractNumId w:val="9"/>
  </w:num>
  <w:num w:numId="2" w16cid:durableId="503013217">
    <w:abstractNumId w:val="7"/>
  </w:num>
  <w:num w:numId="3" w16cid:durableId="311838122">
    <w:abstractNumId w:val="6"/>
  </w:num>
  <w:num w:numId="4" w16cid:durableId="1764838360">
    <w:abstractNumId w:val="5"/>
  </w:num>
  <w:num w:numId="5" w16cid:durableId="1292058502">
    <w:abstractNumId w:val="4"/>
  </w:num>
  <w:num w:numId="6" w16cid:durableId="120654577">
    <w:abstractNumId w:val="8"/>
  </w:num>
  <w:num w:numId="7" w16cid:durableId="431315494">
    <w:abstractNumId w:val="3"/>
  </w:num>
  <w:num w:numId="8" w16cid:durableId="440035174">
    <w:abstractNumId w:val="2"/>
  </w:num>
  <w:num w:numId="9" w16cid:durableId="479153769">
    <w:abstractNumId w:val="1"/>
  </w:num>
  <w:num w:numId="10" w16cid:durableId="301007148">
    <w:abstractNumId w:val="0"/>
  </w:num>
  <w:num w:numId="11" w16cid:durableId="54718436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14"/>
    <w:rsid w:val="00043143"/>
    <w:rsid w:val="00141DE7"/>
    <w:rsid w:val="002245FD"/>
    <w:rsid w:val="0030134D"/>
    <w:rsid w:val="00310C1E"/>
    <w:rsid w:val="00361B06"/>
    <w:rsid w:val="00411214"/>
    <w:rsid w:val="00447DCB"/>
    <w:rsid w:val="00517A1A"/>
    <w:rsid w:val="005C4209"/>
    <w:rsid w:val="00712C24"/>
    <w:rsid w:val="008C1C75"/>
    <w:rsid w:val="00912935"/>
    <w:rsid w:val="00BD2033"/>
    <w:rsid w:val="00C2295B"/>
    <w:rsid w:val="00CE59D0"/>
    <w:rsid w:val="00DF0A49"/>
    <w:rsid w:val="00E05C77"/>
    <w:rsid w:val="00F33D28"/>
    <w:rsid w:val="00F716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E3CC1"/>
  <w15:chartTrackingRefBased/>
  <w15:docId w15:val="{593E8B0A-5C00-4F45-84F7-46E499CC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91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ushgupta/Library/Containers/com.microsoft.Word/Data/Library/Application%20Support/Microsoft/Office/16.0/DTS/en-GB%7b33DAF363-4D1C-894C-9622-D746454D34B3%7d/%7bBD10E365-DB1B-5548-AEDF-8C10EF430A5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3841020BB1594AAFBBEE28FDCB4143"/>
        <w:category>
          <w:name w:val="General"/>
          <w:gallery w:val="placeholder"/>
        </w:category>
        <w:types>
          <w:type w:val="bbPlcHdr"/>
        </w:types>
        <w:behaviors>
          <w:behavior w:val="content"/>
        </w:behaviors>
        <w:guid w:val="{21C73EC3-1044-234E-B482-66B9955A88E8}"/>
      </w:docPartPr>
      <w:docPartBody>
        <w:p w:rsidR="00153AF6" w:rsidRDefault="00000000">
          <w:pPr>
            <w:pStyle w:val="643841020BB1594AAFBBEE28FDCB4143"/>
          </w:pPr>
          <w:r>
            <w:rPr>
              <w:lang w:val="en-GB" w:bidi="en-GB"/>
            </w:rPr>
            <w:t>[Title here, up to 12 words, on one to two lines]</w:t>
          </w:r>
        </w:p>
      </w:docPartBody>
    </w:docPart>
    <w:docPart>
      <w:docPartPr>
        <w:name w:val="05326DEC2E2C684388A4DABB20B9619D"/>
        <w:category>
          <w:name w:val="General"/>
          <w:gallery w:val="placeholder"/>
        </w:category>
        <w:types>
          <w:type w:val="bbPlcHdr"/>
        </w:types>
        <w:behaviors>
          <w:behavior w:val="content"/>
        </w:behaviors>
        <w:guid w:val="{A80085BC-1A1C-5348-AF16-74893BC89F33}"/>
      </w:docPartPr>
      <w:docPartBody>
        <w:p w:rsidR="00153AF6" w:rsidRDefault="00000000">
          <w:pPr>
            <w:pStyle w:val="05326DEC2E2C684388A4DABB20B9619D"/>
          </w:pPr>
          <w:r>
            <w:rPr>
              <w:lang w:val="en-GB" w:bidi="en-GB"/>
            </w:rPr>
            <w:t>[Title here, up to 12 words, on one to two lines]</w:t>
          </w:r>
        </w:p>
      </w:docPartBody>
    </w:docPart>
    <w:docPart>
      <w:docPartPr>
        <w:name w:val="420C68C9F9CF6645BCB916DE071591A0"/>
        <w:category>
          <w:name w:val="General"/>
          <w:gallery w:val="placeholder"/>
        </w:category>
        <w:types>
          <w:type w:val="bbPlcHdr"/>
        </w:types>
        <w:behaviors>
          <w:behavior w:val="content"/>
        </w:behaviors>
        <w:guid w:val="{DCF3C1BE-3A60-9B46-9F16-4FADF17EB34B}"/>
      </w:docPartPr>
      <w:docPartBody>
        <w:p w:rsidR="00153AF6" w:rsidRDefault="00000000">
          <w:pPr>
            <w:pStyle w:val="420C68C9F9CF6645BCB916DE071591A0"/>
          </w:pPr>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docPartBody>
    </w:docPart>
    <w:docPart>
      <w:docPartPr>
        <w:name w:val="1F190CB4F7B8934FA51EB0908EC4C3A9"/>
        <w:category>
          <w:name w:val="General"/>
          <w:gallery w:val="placeholder"/>
        </w:category>
        <w:types>
          <w:type w:val="bbPlcHdr"/>
        </w:types>
        <w:behaviors>
          <w:behavior w:val="content"/>
        </w:behaviors>
        <w:guid w:val="{38C6FC1F-CE6B-EF47-9D7B-D0F786FF2DCF}"/>
      </w:docPartPr>
      <w:docPartBody>
        <w:p w:rsidR="00153AF6" w:rsidRDefault="00000000">
          <w:pPr>
            <w:pStyle w:val="1F190CB4F7B8934FA51EB0908EC4C3A9"/>
          </w:pPr>
          <w:r>
            <w:rPr>
              <w:lang w:val="en-GB" w:bidi="en-GB"/>
            </w:rPr>
            <w:t>[Heading 1]</w:t>
          </w:r>
        </w:p>
      </w:docPartBody>
    </w:docPart>
    <w:docPart>
      <w:docPartPr>
        <w:name w:val="E7C7A9844D0C2C43907CCB80628C97F0"/>
        <w:category>
          <w:name w:val="General"/>
          <w:gallery w:val="placeholder"/>
        </w:category>
        <w:types>
          <w:type w:val="bbPlcHdr"/>
        </w:types>
        <w:behaviors>
          <w:behavior w:val="content"/>
        </w:behaviors>
        <w:guid w:val="{F284B852-45F3-8445-A548-4BC1DE84BFB9}"/>
      </w:docPartPr>
      <w:docPartBody>
        <w:p w:rsidR="00153AF6" w:rsidRDefault="00000000">
          <w:pPr>
            <w:pStyle w:val="E7C7A9844D0C2C43907CCB80628C97F0"/>
          </w:pPr>
          <w:r>
            <w:rPr>
              <w:lang w:val="en-GB" w:bidi="en-GB"/>
            </w:rPr>
            <w:t>[The first two heading levels get their own paragraph, as shown here.  Headings 3, 4 and 5 are run-in headings used at the beginning of the paragraph.]</w:t>
          </w:r>
        </w:p>
      </w:docPartBody>
    </w:docPart>
    <w:docPart>
      <w:docPartPr>
        <w:name w:val="922A7AF7C14473458B2A0D6DE2A9FBDF"/>
        <w:category>
          <w:name w:val="General"/>
          <w:gallery w:val="placeholder"/>
        </w:category>
        <w:types>
          <w:type w:val="bbPlcHdr"/>
        </w:types>
        <w:behaviors>
          <w:behavior w:val="content"/>
        </w:behaviors>
        <w:guid w:val="{53C66A62-C774-F244-BB77-AA58118D2E14}"/>
      </w:docPartPr>
      <w:docPartBody>
        <w:p w:rsidR="00153AF6" w:rsidRDefault="00000000">
          <w:pPr>
            <w:pStyle w:val="922A7AF7C14473458B2A0D6DE2A9FBDF"/>
          </w:pPr>
          <w:r>
            <w:rPr>
              <w:lang w:val="en-GB" w:bidi="en-GB"/>
            </w:rPr>
            <w:t>[Heading 2]</w:t>
          </w:r>
        </w:p>
      </w:docPartBody>
    </w:docPart>
    <w:docPart>
      <w:docPartPr>
        <w:name w:val="9CEB4CDC3912C94C8BF01984E063371C"/>
        <w:category>
          <w:name w:val="General"/>
          <w:gallery w:val="placeholder"/>
        </w:category>
        <w:types>
          <w:type w:val="bbPlcHdr"/>
        </w:types>
        <w:behaviors>
          <w:behavior w:val="content"/>
        </w:behaviors>
        <w:guid w:val="{1CAA91A9-6124-7145-8B2C-D32B5D7EE618}"/>
      </w:docPartPr>
      <w:docPartBody>
        <w:p w:rsidR="00153AF6" w:rsidRDefault="00000000">
          <w:pPr>
            <w:pStyle w:val="9CEB4CDC3912C94C8BF01984E063371C"/>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docPartBody>
    </w:docPart>
    <w:docPart>
      <w:docPartPr>
        <w:name w:val="CCEF6C2CA223BA47AFF8CE3A01C44DE1"/>
        <w:category>
          <w:name w:val="General"/>
          <w:gallery w:val="placeholder"/>
        </w:category>
        <w:types>
          <w:type w:val="bbPlcHdr"/>
        </w:types>
        <w:behaviors>
          <w:behavior w:val="content"/>
        </w:behaviors>
        <w:guid w:val="{6E2084EB-6842-3542-AAD0-2CBE7C394078}"/>
      </w:docPartPr>
      <w:docPartBody>
        <w:p w:rsidR="00153AF6" w:rsidRDefault="00000000">
          <w:pPr>
            <w:pStyle w:val="CCEF6C2CA223BA47AFF8CE3A01C44DE1"/>
          </w:pPr>
          <w:r>
            <w:rPr>
              <w:rStyle w:val="Heading3Char"/>
              <w:lang w:val="en-GB" w:bidi="en-GB"/>
            </w:rPr>
            <w:t>[Heading 3]</w:t>
          </w:r>
        </w:p>
      </w:docPartBody>
    </w:docPart>
    <w:docPart>
      <w:docPartPr>
        <w:name w:val="F1A16A3AA51A7D489BDA1C1676C0CFB4"/>
        <w:category>
          <w:name w:val="General"/>
          <w:gallery w:val="placeholder"/>
        </w:category>
        <w:types>
          <w:type w:val="bbPlcHdr"/>
        </w:types>
        <w:behaviors>
          <w:behavior w:val="content"/>
        </w:behaviors>
        <w:guid w:val="{50E0B515-3B31-5F46-8FCC-90681CA1BA74}"/>
      </w:docPartPr>
      <w:docPartBody>
        <w:p w:rsidR="00153AF6" w:rsidRDefault="00000000">
          <w:pPr>
            <w:pStyle w:val="F1A16A3AA51A7D489BDA1C1676C0CFB4"/>
          </w:pPr>
          <w:r>
            <w:rPr>
              <w:lang w:val="en-GB" w:bidi="en-GB"/>
            </w:rPr>
            <w:t>[Include a full stop at the end of a run-in heading.  Note that you can include consecutive paragraphs with their own headings, where appropriate.]</w:t>
          </w:r>
        </w:p>
      </w:docPartBody>
    </w:docPart>
    <w:docPart>
      <w:docPartPr>
        <w:name w:val="6425FDC49718F645A3001BE3FB56A038"/>
        <w:category>
          <w:name w:val="General"/>
          <w:gallery w:val="placeholder"/>
        </w:category>
        <w:types>
          <w:type w:val="bbPlcHdr"/>
        </w:types>
        <w:behaviors>
          <w:behavior w:val="content"/>
        </w:behaviors>
        <w:guid w:val="{3DD3B2C1-95EC-8742-80FD-D4D3C35852C0}"/>
      </w:docPartPr>
      <w:docPartBody>
        <w:p w:rsidR="00153AF6" w:rsidRDefault="00000000">
          <w:pPr>
            <w:pStyle w:val="6425FDC49718F645A3001BE3FB56A038"/>
          </w:pPr>
          <w:r>
            <w:rPr>
              <w:rStyle w:val="Heading4Char"/>
              <w:lang w:val="en-GB" w:bidi="en-GB"/>
            </w:rPr>
            <w:t>[Heading 4]</w:t>
          </w:r>
        </w:p>
      </w:docPartBody>
    </w:docPart>
    <w:docPart>
      <w:docPartPr>
        <w:name w:val="7384C94331DF884BABC8759746E8158D"/>
        <w:category>
          <w:name w:val="General"/>
          <w:gallery w:val="placeholder"/>
        </w:category>
        <w:types>
          <w:type w:val="bbPlcHdr"/>
        </w:types>
        <w:behaviors>
          <w:behavior w:val="content"/>
        </w:behaviors>
        <w:guid w:val="{39B135A6-1C6E-ED45-B49E-3360B7234FB5}"/>
      </w:docPartPr>
      <w:docPartBody>
        <w:p w:rsidR="00153AF6" w:rsidRDefault="00000000">
          <w:pPr>
            <w:pStyle w:val="7384C94331DF884BABC8759746E8158D"/>
          </w:pPr>
          <w:r>
            <w:rPr>
              <w:lang w:val="en-GB"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AD529792FEEBA24287AD07C9016F2FE4"/>
        <w:category>
          <w:name w:val="General"/>
          <w:gallery w:val="placeholder"/>
        </w:category>
        <w:types>
          <w:type w:val="bbPlcHdr"/>
        </w:types>
        <w:behaviors>
          <w:behavior w:val="content"/>
        </w:behaviors>
        <w:guid w:val="{425065A0-286D-E44D-8ED8-C6178320931E}"/>
      </w:docPartPr>
      <w:docPartBody>
        <w:p w:rsidR="00153AF6" w:rsidRDefault="00000000">
          <w:pPr>
            <w:pStyle w:val="AD529792FEEBA24287AD07C9016F2FE4"/>
          </w:pPr>
          <w:r>
            <w:rPr>
              <w:noProof/>
              <w:lang w:val="en-GB" w:bidi="en-GB"/>
            </w:rPr>
            <w:t>(Surname, Year)</w:t>
          </w:r>
        </w:p>
      </w:docPartBody>
    </w:docPart>
    <w:docPart>
      <w:docPartPr>
        <w:name w:val="F7572003CED58C4CB566D8D38FCC7FB7"/>
        <w:category>
          <w:name w:val="General"/>
          <w:gallery w:val="placeholder"/>
        </w:category>
        <w:types>
          <w:type w:val="bbPlcHdr"/>
        </w:types>
        <w:behaviors>
          <w:behavior w:val="content"/>
        </w:behaviors>
        <w:guid w:val="{3BC846C4-2AE6-7444-97E4-C047462ECD2C}"/>
      </w:docPartPr>
      <w:docPartBody>
        <w:p w:rsidR="00153AF6" w:rsidRDefault="00000000">
          <w:pPr>
            <w:pStyle w:val="F7572003CED58C4CB566D8D38FCC7FB7"/>
          </w:pPr>
          <w:r>
            <w:rPr>
              <w:rStyle w:val="Heading5Char"/>
              <w:lang w:val="en-GB" w:bidi="en-GB"/>
            </w:rPr>
            <w:t>[Heading 5]</w:t>
          </w:r>
        </w:p>
      </w:docPartBody>
    </w:docPart>
    <w:docPart>
      <w:docPartPr>
        <w:name w:val="44C2AA6160AD324586657D160158969D"/>
        <w:category>
          <w:name w:val="General"/>
          <w:gallery w:val="placeholder"/>
        </w:category>
        <w:types>
          <w:type w:val="bbPlcHdr"/>
        </w:types>
        <w:behaviors>
          <w:behavior w:val="content"/>
        </w:behaviors>
        <w:guid w:val="{C0310C4B-CC79-9E4D-A745-CE125DDACC08}"/>
      </w:docPartPr>
      <w:docPartBody>
        <w:p w:rsidR="00153AF6" w:rsidRDefault="00000000">
          <w:pPr>
            <w:pStyle w:val="44C2AA6160AD324586657D160158969D"/>
          </w:pPr>
          <w:r>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0C530C3B5FC6FF4E87984CEB4C4957AD"/>
        <w:category>
          <w:name w:val="General"/>
          <w:gallery w:val="placeholder"/>
        </w:category>
        <w:types>
          <w:type w:val="bbPlcHdr"/>
        </w:types>
        <w:behaviors>
          <w:behavior w:val="content"/>
        </w:behaviors>
        <w:guid w:val="{62D5C7BF-B833-D146-9BA8-2A865A6014DA}"/>
      </w:docPartPr>
      <w:docPartBody>
        <w:p w:rsidR="00153AF6" w:rsidRDefault="00000000">
          <w:pPr>
            <w:pStyle w:val="0C530C3B5FC6FF4E87984CEB4C4957AD"/>
          </w:pPr>
          <w:r>
            <w:rPr>
              <w:noProof/>
              <w:lang w:val="en-GB" w:bidi="en-GB"/>
            </w:rPr>
            <w:t>(Surname, Year)</w:t>
          </w:r>
        </w:p>
      </w:docPartBody>
    </w:docPart>
    <w:docPart>
      <w:docPartPr>
        <w:name w:val="D838E0BB63036546B9D5BF975A6EBF1D"/>
        <w:category>
          <w:name w:val="General"/>
          <w:gallery w:val="placeholder"/>
        </w:category>
        <w:types>
          <w:type w:val="bbPlcHdr"/>
        </w:types>
        <w:behaviors>
          <w:behavior w:val="content"/>
        </w:behaviors>
        <w:guid w:val="{C3D26992-5783-AD4E-8D1D-79BEB181FAEF}"/>
      </w:docPartPr>
      <w:docPartBody>
        <w:p w:rsidR="00404954" w:rsidRDefault="0000000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rsidR="00153AF6" w:rsidRDefault="00000000">
          <w:pPr>
            <w:pStyle w:val="D838E0BB63036546B9D5BF975A6EBF1D"/>
          </w:pPr>
          <w:r>
            <w:rPr>
              <w:noProof/>
              <w:lang w:val="en-GB" w:bidi="en-GB"/>
            </w:rPr>
            <w:t xml:space="preserve">Surname, F. M. (Year). </w:t>
          </w:r>
          <w:r>
            <w:rPr>
              <w:i/>
              <w:noProof/>
              <w:lang w:val="en-GB" w:bidi="en-GB"/>
            </w:rPr>
            <w:t xml:space="preserve">Book Title. </w:t>
          </w:r>
          <w:r>
            <w:rPr>
              <w:noProof/>
              <w:lang w:val="en-GB" w:bidi="en-GB"/>
            </w:rPr>
            <w:t>City Name: Publisher Name.</w:t>
          </w:r>
        </w:p>
      </w:docPartBody>
    </w:docPart>
    <w:docPart>
      <w:docPartPr>
        <w:name w:val="6F5F64A2C2831D4F9C92F6999441E9D8"/>
        <w:category>
          <w:name w:val="General"/>
          <w:gallery w:val="placeholder"/>
        </w:category>
        <w:types>
          <w:type w:val="bbPlcHdr"/>
        </w:types>
        <w:behaviors>
          <w:behavior w:val="content"/>
        </w:behaviors>
        <w:guid w:val="{D47BFD6E-8BEC-AF45-BDC1-59B66F84842F}"/>
      </w:docPartPr>
      <w:docPartBody>
        <w:p w:rsidR="00153AF6" w:rsidRDefault="00000000">
          <w:pPr>
            <w:pStyle w:val="6F5F64A2C2831D4F9C92F6999441E9D8"/>
          </w:pPr>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p>
      </w:docPartBody>
    </w:docPart>
    <w:docPart>
      <w:docPartPr>
        <w:name w:val="85BEB6EA2D664448B06F88E6FCC7711E"/>
        <w:category>
          <w:name w:val="General"/>
          <w:gallery w:val="placeholder"/>
        </w:category>
        <w:types>
          <w:type w:val="bbPlcHdr"/>
        </w:types>
        <w:behaviors>
          <w:behavior w:val="content"/>
        </w:behaviors>
        <w:guid w:val="{B1B843C5-1696-8A4F-BFA3-D1D11F1D8C64}"/>
      </w:docPartPr>
      <w:docPartBody>
        <w:p w:rsidR="00153AF6" w:rsidRDefault="00000000">
          <w:pPr>
            <w:pStyle w:val="85BEB6EA2D664448B06F88E6FCC7711E"/>
          </w:pPr>
          <w:r>
            <w:rPr>
              <w:rStyle w:val="Emphasis"/>
              <w:lang w:val="en-GB" w:bidi="en-GB"/>
            </w:rPr>
            <w:t>[Table Title]</w:t>
          </w:r>
        </w:p>
      </w:docPartBody>
    </w:docPart>
    <w:docPart>
      <w:docPartPr>
        <w:name w:val="33707E65630E8048ABAAD8EE7E57422C"/>
        <w:category>
          <w:name w:val="General"/>
          <w:gallery w:val="placeholder"/>
        </w:category>
        <w:types>
          <w:type w:val="bbPlcHdr"/>
        </w:types>
        <w:behaviors>
          <w:behavior w:val="content"/>
        </w:behaviors>
        <w:guid w:val="{3E8DC085-80D2-574E-9665-002B2B50B8C6}"/>
      </w:docPartPr>
      <w:docPartBody>
        <w:p w:rsidR="00153AF6" w:rsidRDefault="00000000">
          <w:pPr>
            <w:pStyle w:val="33707E65630E8048ABAAD8EE7E57422C"/>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3AA6A40E16DDBE409DB25CA63DA1F4B1"/>
        <w:category>
          <w:name w:val="General"/>
          <w:gallery w:val="placeholder"/>
        </w:category>
        <w:types>
          <w:type w:val="bbPlcHdr"/>
        </w:types>
        <w:behaviors>
          <w:behavior w:val="content"/>
        </w:behaviors>
        <w:guid w:val="{6BD35901-C7AE-0846-AAE6-4401AE528682}"/>
      </w:docPartPr>
      <w:docPartBody>
        <w:p w:rsidR="00153AF6" w:rsidRDefault="00000000">
          <w:pPr>
            <w:pStyle w:val="3AA6A40E16DDBE409DB25CA63DA1F4B1"/>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1C"/>
    <w:rsid w:val="00153AF6"/>
    <w:rsid w:val="00814F1C"/>
    <w:rsid w:val="00E7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841020BB1594AAFBBEE28FDCB4143">
    <w:name w:val="643841020BB1594AAFBBEE28FDCB4143"/>
  </w:style>
  <w:style w:type="paragraph" w:customStyle="1" w:styleId="497490DE71F5D44B8CF72280D8E7C156">
    <w:name w:val="497490DE71F5D44B8CF72280D8E7C156"/>
  </w:style>
  <w:style w:type="paragraph" w:customStyle="1" w:styleId="82460CFC78B4CC4D8B70E5D51A7F3ECF">
    <w:name w:val="82460CFC78B4CC4D8B70E5D51A7F3ECF"/>
  </w:style>
  <w:style w:type="paragraph" w:customStyle="1" w:styleId="6D8D725382FCA64487AF6EDBA0BDD2D1">
    <w:name w:val="6D8D725382FCA64487AF6EDBA0BDD2D1"/>
  </w:style>
  <w:style w:type="character" w:styleId="Emphasis">
    <w:name w:val="Emphasis"/>
    <w:basedOn w:val="DefaultParagraphFont"/>
    <w:uiPriority w:val="20"/>
    <w:unhideWhenUsed/>
    <w:qFormat/>
    <w:rPr>
      <w:i/>
      <w:iCs/>
    </w:rPr>
  </w:style>
  <w:style w:type="paragraph" w:customStyle="1" w:styleId="E5C987F812DD294DA7595911A4083694">
    <w:name w:val="E5C987F812DD294DA7595911A4083694"/>
  </w:style>
  <w:style w:type="paragraph" w:customStyle="1" w:styleId="EA6025AE9B34EA4F9765F979434308C5">
    <w:name w:val="EA6025AE9B34EA4F9765F979434308C5"/>
  </w:style>
  <w:style w:type="paragraph" w:customStyle="1" w:styleId="05326DEC2E2C684388A4DABB20B9619D">
    <w:name w:val="05326DEC2E2C684388A4DABB20B9619D"/>
  </w:style>
  <w:style w:type="paragraph" w:customStyle="1" w:styleId="420C68C9F9CF6645BCB916DE071591A0">
    <w:name w:val="420C68C9F9CF6645BCB916DE071591A0"/>
  </w:style>
  <w:style w:type="paragraph" w:customStyle="1" w:styleId="1F190CB4F7B8934FA51EB0908EC4C3A9">
    <w:name w:val="1F190CB4F7B8934FA51EB0908EC4C3A9"/>
  </w:style>
  <w:style w:type="paragraph" w:customStyle="1" w:styleId="E7C7A9844D0C2C43907CCB80628C97F0">
    <w:name w:val="E7C7A9844D0C2C43907CCB80628C97F0"/>
  </w:style>
  <w:style w:type="paragraph" w:customStyle="1" w:styleId="922A7AF7C14473458B2A0D6DE2A9FBDF">
    <w:name w:val="922A7AF7C14473458B2A0D6DE2A9FBDF"/>
  </w:style>
  <w:style w:type="paragraph" w:customStyle="1" w:styleId="9CEB4CDC3912C94C8BF01984E063371C">
    <w:name w:val="9CEB4CDC3912C94C8BF01984E063371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CCEF6C2CA223BA47AFF8CE3A01C44DE1">
    <w:name w:val="CCEF6C2CA223BA47AFF8CE3A01C44DE1"/>
  </w:style>
  <w:style w:type="paragraph" w:customStyle="1" w:styleId="F1A16A3AA51A7D489BDA1C1676C0CFB4">
    <w:name w:val="F1A16A3AA51A7D489BDA1C1676C0CFB4"/>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6425FDC49718F645A3001BE3FB56A038">
    <w:name w:val="6425FDC49718F645A3001BE3FB56A038"/>
  </w:style>
  <w:style w:type="paragraph" w:customStyle="1" w:styleId="7384C94331DF884BABC8759746E8158D">
    <w:name w:val="7384C94331DF884BABC8759746E8158D"/>
  </w:style>
  <w:style w:type="paragraph" w:customStyle="1" w:styleId="AD529792FEEBA24287AD07C9016F2FE4">
    <w:name w:val="AD529792FEEBA24287AD07C9016F2FE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F7572003CED58C4CB566D8D38FCC7FB7">
    <w:name w:val="F7572003CED58C4CB566D8D38FCC7FB7"/>
  </w:style>
  <w:style w:type="paragraph" w:customStyle="1" w:styleId="44C2AA6160AD324586657D160158969D">
    <w:name w:val="44C2AA6160AD324586657D160158969D"/>
  </w:style>
  <w:style w:type="paragraph" w:customStyle="1" w:styleId="0C530C3B5FC6FF4E87984CEB4C4957AD">
    <w:name w:val="0C530C3B5FC6FF4E87984CEB4C4957AD"/>
  </w:style>
  <w:style w:type="paragraph" w:styleId="Bibliography">
    <w:name w:val="Bibliography"/>
    <w:basedOn w:val="Normal"/>
    <w:next w:val="Normal"/>
    <w:uiPriority w:val="37"/>
    <w:semiHidden/>
    <w:unhideWhenUsed/>
  </w:style>
  <w:style w:type="paragraph" w:customStyle="1" w:styleId="D838E0BB63036546B9D5BF975A6EBF1D">
    <w:name w:val="D838E0BB63036546B9D5BF975A6EBF1D"/>
  </w:style>
  <w:style w:type="paragraph" w:customStyle="1" w:styleId="6F5F64A2C2831D4F9C92F6999441E9D8">
    <w:name w:val="6F5F64A2C2831D4F9C92F6999441E9D8"/>
  </w:style>
  <w:style w:type="paragraph" w:customStyle="1" w:styleId="85BEB6EA2D664448B06F88E6FCC7711E">
    <w:name w:val="85BEB6EA2D664448B06F88E6FCC7711E"/>
  </w:style>
  <w:style w:type="paragraph" w:customStyle="1" w:styleId="33707E65630E8048ABAAD8EE7E57422C">
    <w:name w:val="33707E65630E8048ABAAD8EE7E57422C"/>
  </w:style>
  <w:style w:type="paragraph" w:customStyle="1" w:styleId="3AA6A40E16DDBE409DB25CA63DA1F4B1">
    <w:name w:val="3AA6A40E16DDBE409DB25CA63DA1F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{BD10E365-DB1B-5548-AEDF-8C10EF430A53}tf10002091.dotx</Template>
  <TotalTime>27</TotalTime>
  <Pages>8</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Term Project</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Coloring Project Report</dc:title>
  <dc:subject/>
  <dc:creator>Microsoft Office User</dc:creator>
  <cp:keywords/>
  <dc:description/>
  <cp:lastModifiedBy>Arush Gupta</cp:lastModifiedBy>
  <cp:revision>13</cp:revision>
  <dcterms:created xsi:type="dcterms:W3CDTF">2023-04-22T01:21:00Z</dcterms:created>
  <dcterms:modified xsi:type="dcterms:W3CDTF">2023-04-22T18:24:00Z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